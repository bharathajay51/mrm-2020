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AB" w:rsidRDefault="0058255F" w:rsidP="0058255F">
      <w:pPr>
        <w:pStyle w:val="Heading1"/>
      </w:pPr>
      <w:r>
        <w:t>Progress Till Date</w:t>
      </w:r>
    </w:p>
    <w:p w:rsidR="0058255F" w:rsidRDefault="0058255F" w:rsidP="0058255F">
      <w:r>
        <w:t xml:space="preserve">Learning Python from Udemy.com (Complete Python boot camp by Jose </w:t>
      </w:r>
      <w:proofErr w:type="spellStart"/>
      <w:proofErr w:type="gramStart"/>
      <w:r>
        <w:t>Portilla</w:t>
      </w:r>
      <w:proofErr w:type="spellEnd"/>
      <w:r>
        <w:t xml:space="preserve"> )</w:t>
      </w:r>
      <w:proofErr w:type="gramEnd"/>
      <w:r>
        <w:t xml:space="preserve">.  </w:t>
      </w:r>
    </w:p>
    <w:p w:rsidR="0058255F" w:rsidRDefault="0058255F" w:rsidP="0058255F">
      <w:r>
        <w:t>Successfully completed 2 weeks of machine learning by Andrew Ng</w:t>
      </w:r>
      <w:r w:rsidR="001C18B9">
        <w:t xml:space="preserve">. The codes for gradient descent and cost function have been uploaded to </w:t>
      </w:r>
      <w:proofErr w:type="spellStart"/>
      <w:r w:rsidR="001C18B9">
        <w:t>github</w:t>
      </w:r>
      <w:proofErr w:type="spellEnd"/>
      <w:r w:rsidR="001C18B9">
        <w:t xml:space="preserve">. </w:t>
      </w:r>
    </w:p>
    <w:p w:rsidR="0058255F" w:rsidRDefault="0058255F" w:rsidP="0058255F">
      <w:r>
        <w:t>Implemented gradient descent using python by fin</w:t>
      </w:r>
      <w:r w:rsidR="00890DE5">
        <w:t xml:space="preserve">ding the minimum value of (x + </w:t>
      </w:r>
      <w:proofErr w:type="gramStart"/>
      <w:r w:rsidR="00890DE5">
        <w:t>5)^</w:t>
      </w:r>
      <w:proofErr w:type="gramEnd"/>
      <w:r w:rsidR="00890DE5">
        <w:t xml:space="preserve">2 </w:t>
      </w:r>
      <w:r w:rsidR="001C18B9">
        <w:t xml:space="preserve">whose code has been uploaded to </w:t>
      </w:r>
      <w:proofErr w:type="spellStart"/>
      <w:r w:rsidR="001C18B9">
        <w:t>github</w:t>
      </w:r>
      <w:proofErr w:type="spellEnd"/>
      <w:r w:rsidR="001C18B9">
        <w:t>.</w:t>
      </w:r>
    </w:p>
    <w:p w:rsidR="0058255F" w:rsidRDefault="0058255F" w:rsidP="0058255F">
      <w:r>
        <w:t>Also learnt to find out determinant and inverse of a matrix using python</w:t>
      </w:r>
      <w:r w:rsidR="001C18B9">
        <w:t xml:space="preserve"> whose code has been uploaded to </w:t>
      </w:r>
      <w:proofErr w:type="spellStart"/>
      <w:r w:rsidR="001C18B9">
        <w:t>github</w:t>
      </w:r>
      <w:proofErr w:type="spellEnd"/>
      <w:r>
        <w:t xml:space="preserve">. </w:t>
      </w:r>
      <w:bookmarkStart w:id="0" w:name="_GoBack"/>
      <w:bookmarkEnd w:id="0"/>
    </w:p>
    <w:p w:rsidR="0058255F" w:rsidRPr="0058255F" w:rsidRDefault="0058255F" w:rsidP="0058255F"/>
    <w:sectPr w:rsidR="0058255F" w:rsidRPr="0058255F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A4C" w:rsidRDefault="008F1A4C" w:rsidP="00855982">
      <w:pPr>
        <w:spacing w:after="0" w:line="240" w:lineRule="auto"/>
      </w:pPr>
      <w:r>
        <w:separator/>
      </w:r>
    </w:p>
  </w:endnote>
  <w:endnote w:type="continuationSeparator" w:id="0">
    <w:p w:rsidR="008F1A4C" w:rsidRDefault="008F1A4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0EB" w:rsidRDefault="00C410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7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A4C" w:rsidRDefault="008F1A4C" w:rsidP="00855982">
      <w:pPr>
        <w:spacing w:after="0" w:line="240" w:lineRule="auto"/>
      </w:pPr>
      <w:r>
        <w:separator/>
      </w:r>
    </w:p>
  </w:footnote>
  <w:footnote w:type="continuationSeparator" w:id="0">
    <w:p w:rsidR="008F1A4C" w:rsidRDefault="008F1A4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AB"/>
    <w:rsid w:val="001C18B9"/>
    <w:rsid w:val="001D4362"/>
    <w:rsid w:val="0058255F"/>
    <w:rsid w:val="006C5D44"/>
    <w:rsid w:val="006D1315"/>
    <w:rsid w:val="006F26AE"/>
    <w:rsid w:val="007349F1"/>
    <w:rsid w:val="007833A7"/>
    <w:rsid w:val="00855982"/>
    <w:rsid w:val="00890DE5"/>
    <w:rsid w:val="008F1A4C"/>
    <w:rsid w:val="00976BB4"/>
    <w:rsid w:val="009B27A7"/>
    <w:rsid w:val="00A10484"/>
    <w:rsid w:val="00C14527"/>
    <w:rsid w:val="00C410EB"/>
    <w:rsid w:val="00E555AB"/>
    <w:rsid w:val="00E72386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F0B5"/>
  <w15:chartTrackingRefBased/>
  <w15:docId w15:val="{D35D509F-080D-44C8-AA58-7C23C46D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E\AppData\Roaming\Microsoft\Templates\Report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73"/>
    <w:rsid w:val="00A1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417F604DC498CA1CB7276683045E6">
    <w:name w:val="15E417F604DC498CA1CB7276683045E6"/>
  </w:style>
  <w:style w:type="paragraph" w:customStyle="1" w:styleId="6FA2FF87409847C983BE90DD95728F63">
    <w:name w:val="6FA2FF87409847C983BE90DD95728F63"/>
  </w:style>
  <w:style w:type="paragraph" w:customStyle="1" w:styleId="DC0775D3028748B7ABF8AB3B5B94A143">
    <w:name w:val="DC0775D3028748B7ABF8AB3B5B94A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MAHE</dc:creator>
  <cp:lastModifiedBy>MAHE</cp:lastModifiedBy>
  <cp:revision>8</cp:revision>
  <dcterms:created xsi:type="dcterms:W3CDTF">2018-12-10T14:15:00Z</dcterms:created>
  <dcterms:modified xsi:type="dcterms:W3CDTF">2018-12-10T14:32:00Z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