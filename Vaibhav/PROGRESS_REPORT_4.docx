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F371BE">
      <w:pPr>
        <w:pStyle w:val="Title"/>
      </w:pPr>
      <w:r>
        <w:t>Progress Report</w:t>
      </w:r>
    </w:p>
    <w:p w:rsidR="00855982" w:rsidRPr="00855982" w:rsidRDefault="00F371BE" w:rsidP="00855982">
      <w:pPr>
        <w:pStyle w:val="Heading1"/>
      </w:pPr>
      <w:r>
        <w:t>AI HOLIDAY PROJECT</w:t>
      </w:r>
    </w:p>
    <w:p w:rsidR="00855982" w:rsidRDefault="00F371BE" w:rsidP="00F371BE">
      <w:r>
        <w:t xml:space="preserve">Done with the AI holiday project. I have done cats vs dogs classifier using python and used images of cats and dogs. I obtained an accuracy of 81.6% on the validation set and 82.93% on the training set. </w:t>
      </w:r>
    </w:p>
    <w:p w:rsidR="00C545F6" w:rsidRDefault="00C545F6" w:rsidP="00F371BE">
      <w:r>
        <w:t xml:space="preserve">I have trained the model declaring the number of epochs as 5. </w:t>
      </w:r>
    </w:p>
    <w:p w:rsidR="00C545F6" w:rsidRDefault="00C545F6" w:rsidP="00F371BE">
      <w:r>
        <w:rPr>
          <w:noProof/>
          <w:lang w:eastAsia="en-US"/>
        </w:rPr>
        <w:drawing>
          <wp:inline distT="0" distB="0" distL="0" distR="0" wp14:anchorId="0724AF4C" wp14:editId="277C095E">
            <wp:extent cx="379476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53" t="48753" r="20963" b="37642"/>
                    <a:stretch/>
                  </pic:blipFill>
                  <pic:spPr bwMode="auto">
                    <a:xfrm>
                      <a:off x="0" y="0"/>
                      <a:ext cx="379476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1BE" w:rsidRDefault="00F371BE" w:rsidP="00F371BE">
      <w:r>
        <w:t xml:space="preserve">I observed an accuracy of around 80% on the test set. </w:t>
      </w:r>
    </w:p>
    <w:p w:rsidR="00F371BE" w:rsidRDefault="00F371BE" w:rsidP="00F371BE">
      <w:r>
        <w:rPr>
          <w:noProof/>
          <w:lang w:eastAsia="en-US"/>
        </w:rPr>
        <w:drawing>
          <wp:inline distT="0" distB="0" distL="0" distR="0" wp14:anchorId="35F5AC4C" wp14:editId="04A022F7">
            <wp:extent cx="1798195" cy="13059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108" t="43909" r="52705" b="18387"/>
                    <a:stretch/>
                  </pic:blipFill>
                  <pic:spPr bwMode="auto">
                    <a:xfrm>
                      <a:off x="0" y="0"/>
                      <a:ext cx="1799445" cy="130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1BE" w:rsidRDefault="00F371BE" w:rsidP="00F371BE">
      <w:r>
        <w:t xml:space="preserve">These are the first 30 images of the </w:t>
      </w:r>
      <w:r w:rsidR="00C545F6">
        <w:t xml:space="preserve">test set. Around 24-25 of them have been labelled correctly. </w:t>
      </w:r>
    </w:p>
    <w:p w:rsidR="00C545F6" w:rsidRDefault="00C545F6" w:rsidP="00F371BE">
      <w:r>
        <w:t xml:space="preserve">I have uploaded the code on github. It has been named as AI Holiday Project. </w:t>
      </w:r>
    </w:p>
    <w:p w:rsidR="00C545F6" w:rsidRDefault="00C545F6" w:rsidP="00C545F6">
      <w:pPr>
        <w:pStyle w:val="Heading1"/>
      </w:pPr>
      <w:r>
        <w:t>Joystick Code</w:t>
      </w:r>
    </w:p>
    <w:p w:rsidR="00C545F6" w:rsidRPr="00C545F6" w:rsidRDefault="00C545F6" w:rsidP="00C545F6">
      <w:r>
        <w:t xml:space="preserve">There is an error in my joystick program which I have not yet been able to figure out. </w:t>
      </w:r>
      <w:bookmarkStart w:id="0" w:name="_GoBack"/>
      <w:bookmarkEnd w:id="0"/>
    </w:p>
    <w:p w:rsidR="00C545F6" w:rsidRPr="00C545F6" w:rsidRDefault="00C545F6" w:rsidP="00C545F6"/>
    <w:sectPr w:rsidR="00C545F6" w:rsidRPr="00C545F6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80B" w:rsidRDefault="007F380B" w:rsidP="00855982">
      <w:pPr>
        <w:spacing w:after="0" w:line="240" w:lineRule="auto"/>
      </w:pPr>
      <w:r>
        <w:separator/>
      </w:r>
    </w:p>
  </w:endnote>
  <w:endnote w:type="continuationSeparator" w:id="0">
    <w:p w:rsidR="007F380B" w:rsidRDefault="007F380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80B" w:rsidRDefault="007F380B" w:rsidP="00855982">
      <w:pPr>
        <w:spacing w:after="0" w:line="240" w:lineRule="auto"/>
      </w:pPr>
      <w:r>
        <w:separator/>
      </w:r>
    </w:p>
  </w:footnote>
  <w:footnote w:type="continuationSeparator" w:id="0">
    <w:p w:rsidR="007F380B" w:rsidRDefault="007F380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63"/>
    <w:rsid w:val="001D4362"/>
    <w:rsid w:val="007833A7"/>
    <w:rsid w:val="007F380B"/>
    <w:rsid w:val="00855982"/>
    <w:rsid w:val="00A10484"/>
    <w:rsid w:val="00C545F6"/>
    <w:rsid w:val="00ED7563"/>
    <w:rsid w:val="00F371B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F10B"/>
  <w15:chartTrackingRefBased/>
  <w15:docId w15:val="{E3EDF649-D7C9-4E0F-8AD1-63499B9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06"/>
    <w:rsid w:val="00F8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94F98E485B4062BB401EB059BDF97E">
    <w:name w:val="7F94F98E485B4062BB401EB059BDF97E"/>
  </w:style>
  <w:style w:type="paragraph" w:customStyle="1" w:styleId="CA7D815429994E15A06AA45FDD811AAD">
    <w:name w:val="CA7D815429994E15A06AA45FDD811AAD"/>
  </w:style>
  <w:style w:type="paragraph" w:customStyle="1" w:styleId="D5C8251D349246C58959FF79B78B0947">
    <w:name w:val="D5C8251D349246C58959FF79B78B09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</dc:creator>
  <cp:lastModifiedBy>MAHE</cp:lastModifiedBy>
  <cp:revision>2</cp:revision>
  <dcterms:created xsi:type="dcterms:W3CDTF">2019-01-01T16:42:00Z</dcterms:created>
  <dcterms:modified xsi:type="dcterms:W3CDTF">2019-01-01T16:56:00Z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