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82" w:rsidRPr="00855982" w:rsidRDefault="00B83CAA" w:rsidP="00B83CAA">
      <w:pPr>
        <w:pStyle w:val="Title"/>
      </w:pPr>
      <w:r>
        <w:t>PROGRESS-REPORT-2</w:t>
      </w:r>
    </w:p>
    <w:p w:rsidR="00855982" w:rsidRDefault="00B83CAA" w:rsidP="00B83CAA">
      <w:r>
        <w:t xml:space="preserve">Successfully completed 5 weeks of machine learning. </w:t>
      </w:r>
    </w:p>
    <w:p w:rsidR="00EC6083" w:rsidRDefault="00CA49D6" w:rsidP="00B83CAA">
      <w:r>
        <w:t>Algorithms of week3</w:t>
      </w:r>
      <w:r w:rsidR="00EC6083">
        <w:t xml:space="preserve">, week4 and week 5 have been uploaded to github. </w:t>
      </w:r>
    </w:p>
    <w:p w:rsidR="00CA49D6" w:rsidRPr="00855982" w:rsidRDefault="00CA49D6" w:rsidP="00B83CAA">
      <w:r>
        <w:t xml:space="preserve">Will start working on motor code this week. </w:t>
      </w:r>
      <w:bookmarkStart w:id="0" w:name="_GoBack"/>
      <w:bookmarkEnd w:id="0"/>
    </w:p>
    <w:sectPr w:rsidR="00CA49D6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48A" w:rsidRDefault="00C9548A" w:rsidP="00855982">
      <w:pPr>
        <w:spacing w:after="0" w:line="240" w:lineRule="auto"/>
      </w:pPr>
      <w:r>
        <w:separator/>
      </w:r>
    </w:p>
  </w:endnote>
  <w:endnote w:type="continuationSeparator" w:id="0">
    <w:p w:rsidR="00C9548A" w:rsidRDefault="00C9548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48A" w:rsidRDefault="00C9548A" w:rsidP="00855982">
      <w:pPr>
        <w:spacing w:after="0" w:line="240" w:lineRule="auto"/>
      </w:pPr>
      <w:r>
        <w:separator/>
      </w:r>
    </w:p>
  </w:footnote>
  <w:footnote w:type="continuationSeparator" w:id="0">
    <w:p w:rsidR="00C9548A" w:rsidRDefault="00C9548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90"/>
    <w:rsid w:val="001D4362"/>
    <w:rsid w:val="00303F90"/>
    <w:rsid w:val="007833A7"/>
    <w:rsid w:val="00855982"/>
    <w:rsid w:val="00A10484"/>
    <w:rsid w:val="00B83CAA"/>
    <w:rsid w:val="00C9548A"/>
    <w:rsid w:val="00CA49D6"/>
    <w:rsid w:val="00EC608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78B9"/>
  <w15:chartTrackingRefBased/>
  <w15:docId w15:val="{43E88EEC-5252-4A22-B37F-BF13EA0F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49"/>
    <w:rsid w:val="00E3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915FD51934DF8991AC002AF4FDA46">
    <w:name w:val="035915FD51934DF8991AC002AF4FDA46"/>
  </w:style>
  <w:style w:type="paragraph" w:customStyle="1" w:styleId="EB1B95C1A34745C0971792B266E6664A">
    <w:name w:val="EB1B95C1A34745C0971792B266E6664A"/>
  </w:style>
  <w:style w:type="paragraph" w:customStyle="1" w:styleId="138B8C7457514B758495B77752F78B90">
    <w:name w:val="138B8C7457514B758495B77752F78B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</dc:creator>
  <cp:lastModifiedBy>MAHE</cp:lastModifiedBy>
  <cp:revision>3</cp:revision>
  <dcterms:created xsi:type="dcterms:W3CDTF">2018-12-17T10:05:00Z</dcterms:created>
  <dcterms:modified xsi:type="dcterms:W3CDTF">2018-12-17T13:19:00Z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