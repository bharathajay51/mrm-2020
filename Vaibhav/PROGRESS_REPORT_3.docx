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A678C">
      <w:pPr>
        <w:pStyle w:val="Title"/>
      </w:pPr>
      <w:r>
        <w:t>Progress Report</w:t>
      </w:r>
    </w:p>
    <w:p w:rsidR="00855982" w:rsidRDefault="00855982" w:rsidP="008C6DD6"/>
    <w:p w:rsidR="008C6DD6" w:rsidRDefault="008C6DD6" w:rsidP="008C6DD6">
      <w:r>
        <w:t xml:space="preserve">Have done my version of joystick program. Not yet tested using a simulation software. I am currently pursuing a course in deep learning and neural networks. </w:t>
      </w:r>
    </w:p>
    <w:p w:rsidR="008C6DD6" w:rsidRPr="00855982" w:rsidRDefault="008C6DD6" w:rsidP="008C6DD6">
      <w:r>
        <w:t xml:space="preserve">The joystick program has been uploaded to github. </w:t>
      </w:r>
      <w:bookmarkStart w:id="0" w:name="_GoBack"/>
      <w:bookmarkEnd w:id="0"/>
    </w:p>
    <w:p w:rsidR="00855982" w:rsidRPr="00855982" w:rsidRDefault="00855982" w:rsidP="008C6DD6"/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07" w:rsidRDefault="00447907" w:rsidP="00855982">
      <w:pPr>
        <w:spacing w:after="0" w:line="240" w:lineRule="auto"/>
      </w:pPr>
      <w:r>
        <w:separator/>
      </w:r>
    </w:p>
  </w:endnote>
  <w:endnote w:type="continuationSeparator" w:id="0">
    <w:p w:rsidR="00447907" w:rsidRDefault="0044790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07" w:rsidRDefault="00447907" w:rsidP="00855982">
      <w:pPr>
        <w:spacing w:after="0" w:line="240" w:lineRule="auto"/>
      </w:pPr>
      <w:r>
        <w:separator/>
      </w:r>
    </w:p>
  </w:footnote>
  <w:footnote w:type="continuationSeparator" w:id="0">
    <w:p w:rsidR="00447907" w:rsidRDefault="0044790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8C"/>
    <w:rsid w:val="001D4362"/>
    <w:rsid w:val="00447907"/>
    <w:rsid w:val="007833A7"/>
    <w:rsid w:val="00855982"/>
    <w:rsid w:val="008C6DD6"/>
    <w:rsid w:val="00A10484"/>
    <w:rsid w:val="00DA678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0F88"/>
  <w15:chartTrackingRefBased/>
  <w15:docId w15:val="{CC10B5B6-BF38-4783-BD53-E15339B3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B1"/>
    <w:rsid w:val="0072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0093B43324AB698EFB94147698584">
    <w:name w:val="E440093B43324AB698EFB94147698584"/>
  </w:style>
  <w:style w:type="paragraph" w:customStyle="1" w:styleId="D458324BB6EF4CF8A3915342CABB2357">
    <w:name w:val="D458324BB6EF4CF8A3915342CABB2357"/>
  </w:style>
  <w:style w:type="paragraph" w:customStyle="1" w:styleId="781C34492F2343998B3B7EA31C63A820">
    <w:name w:val="781C34492F2343998B3B7EA31C63A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lastModifiedBy>MAHE</cp:lastModifiedBy>
  <cp:revision>2</cp:revision>
  <dcterms:created xsi:type="dcterms:W3CDTF">2018-12-26T11:12:00Z</dcterms:created>
  <dcterms:modified xsi:type="dcterms:W3CDTF">2018-12-26T11:16:00Z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